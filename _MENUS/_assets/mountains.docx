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18.042465pt;margin-top:0pt;width:209.76505pt;height:345.589679pt;mso-position-horizontal-relative:page;mso-position-vertical-relative:page;z-index:-269" coordorigin="361,0" coordsize="4195,6912">
            <v:shape style="position:absolute;left:361;top:145;width:2592;height:5384" type="#_x0000_t75">
              <v:imagedata r:id="rId5" o:title=""/>
            </v:shape>
            <v:shape style="position:absolute;left:1971;top:4110;width:418;height:1419" type="#_x0000_t75">
              <v:imagedata r:id="rId6" o:title=""/>
            </v:shape>
            <v:shape style="position:absolute;left:1852;top:652;width:421;height:1419" type="#_x0000_t75">
              <v:imagedata r:id="rId7" o:title=""/>
            </v:shape>
            <v:shape style="position:absolute;left:2000;top:2748;width:412;height:2077" type="#_x0000_t75">
              <v:imagedata r:id="rId8" o:title=""/>
            </v:shape>
            <v:shape style="position:absolute;left:2055;top:144;width:436;height:1413" type="#_x0000_t75">
              <v:imagedata r:id="rId9" o:title=""/>
            </v:shape>
            <v:shape style="position:absolute;left:2153;top:4909;width:379;height:619" type="#_x0000_t75">
              <v:imagedata r:id="rId10" o:title=""/>
            </v:shape>
            <v:shape style="position:absolute;left:1883;top:2662;width:332;height:834" type="#_x0000_t75">
              <v:imagedata r:id="rId11" o:title=""/>
            </v:shape>
            <v:shape style="position:absolute;left:1993;top:403;width:345;height:835" type="#_x0000_t75">
              <v:imagedata r:id="rId12" o:title=""/>
            </v:shape>
            <v:shape style="position:absolute;left:2144;top:144;width:318;height:689" type="#_x0000_t75">
              <v:imagedata r:id="rId13" o:title=""/>
            </v:shape>
            <v:shape style="position:absolute;left:2165;top:3454;width:412;height:2075" type="#_x0000_t75">
              <v:imagedata r:id="rId14" o:title=""/>
            </v:shape>
            <v:shape style="position:absolute;left:1992;top:590;width:431;height:1397" type="#_x0000_t75">
              <v:imagedata r:id="rId15" o:title=""/>
            </v:shape>
            <v:shape style="position:absolute;left:2017;top:4524;width:326;height:358" type="#_x0000_t75">
              <v:imagedata r:id="rId16" o:title=""/>
            </v:shape>
            <v:shape style="position:absolute;left:2179;top:4640;width:310;height:211" type="#_x0000_t75">
              <v:imagedata r:id="rId17" o:title=""/>
            </v:shape>
            <v:shape style="position:absolute;left:1931;top:2796;width:155;height:111" type="#_x0000_t75">
              <v:imagedata r:id="rId18" o:title=""/>
            </v:shape>
            <v:shape style="position:absolute;left:2364;top:4510;width:43;height:55" type="#_x0000_t75">
              <v:imagedata r:id="rId19" o:title=""/>
            </v:shape>
            <v:shape style="position:absolute;left:2210;top:4222;width:33;height:32" type="#_x0000_t75">
              <v:imagedata r:id="rId20" o:title=""/>
            </v:shape>
            <v:shape style="position:absolute;left:1693;top:3054;width:336;height:444" type="#_x0000_t75">
              <v:imagedata r:id="rId21" o:title=""/>
            </v:shape>
            <v:shape style="position:absolute;left:2235;top:875;width:477;height:633" type="#_x0000_t75">
              <v:imagedata r:id="rId22" o:title=""/>
            </v:shape>
            <v:shape style="position:absolute;left:2228;top:3768;width:232;height:303" type="#_x0000_t75">
              <v:imagedata r:id="rId23" o:title=""/>
            </v:shape>
            <v:shape style="position:absolute;left:1819;top:3669;width:40;height:34" type="#_x0000_t75">
              <v:imagedata r:id="rId24" o:title=""/>
            </v:shape>
            <v:shape style="position:absolute;left:2291;top:5151;width:95;height:66" type="#_x0000_t75">
              <v:imagedata r:id="rId25" o:title=""/>
            </v:shape>
            <v:group style="position:absolute;left:2365;top:5263;width:52;height:47" coordorigin="2365,5263" coordsize="52,47">
              <v:shape style="position:absolute;left:2365;top:5263;width:52;height:47" coordorigin="2365,5263" coordsize="52,47" path="m2395,5297l2390,5298,2395,5297e" filled="f" stroked="f">
                <v:path arrowok="t"/>
              </v:shape>
              <v:shape style="position:absolute;left:2206;top:5056;width:130;height:71" type="#_x0000_t75">
                <v:imagedata r:id="rId26" o:title=""/>
              </v:shape>
              <v:shape style="position:absolute;left:2233;top:5109;width:80;height:18" type="#_x0000_t75">
                <v:imagedata r:id="rId27" o:title=""/>
              </v:shape>
              <v:shape style="position:absolute;left:1485;top:1228;width:1193;height:1190" type="#_x0000_t75">
                <v:imagedata r:id="rId28" o:title=""/>
              </v:shape>
              <v:shape style="position:absolute;left:1979;top:3665;width:199;height:182" type="#_x0000_t75">
                <v:imagedata r:id="rId29" o:title=""/>
              </v:shape>
              <v:shape style="position:absolute;left:2235;top:4375;width:241;height:260" type="#_x0000_t75">
                <v:imagedata r:id="rId30" o:title=""/>
              </v:shape>
              <v:shape style="position:absolute;left:1707;top:2280;width:360;height:167" type="#_x0000_t75">
                <v:imagedata r:id="rId31" o:title=""/>
              </v:shape>
              <v:shape style="position:absolute;left:2031;top:3209;width:155;height:77" type="#_x0000_t75">
                <v:imagedata r:id="rId32" o:title=""/>
              </v:shape>
            </v:group>
            <v:group style="position:absolute;left:1958;top:2162;width:134;height:45" coordorigin="1958,2162" coordsize="134,45">
              <v:shape style="position:absolute;left:1958;top:2162;width:134;height:45" coordorigin="1958,2162" coordsize="134,45" path="m2087,2162l2070,2162,2048,2168,2029,2172,1963,2202,1958,2207,1981,2198,1996,2195,2014,2194,2039,2193,2059,2191,2076,2186,2093,2178,2087,2162e" filled="t" fillcolor="#FFFFFF" stroked="f">
                <v:path arrowok="t"/>
                <v:fill/>
              </v:shape>
            </v:group>
            <v:group style="position:absolute;left:1752;top:2061;width:152;height:65" coordorigin="1752,2061" coordsize="152,65">
              <v:shape style="position:absolute;left:1752;top:2061;width:152;height:65" coordorigin="1752,2061" coordsize="152,65" path="m1903,2061l1875,2062,1861,2068,1847,2074,1821,2085,1796,2098,1776,2111,1762,2122,1752,2126,1779,2119,1794,2117,1845,2113,1831,2106,1853,2090,1867,2084,1895,2071,1903,2061e" filled="t" fillcolor="#FFFFFF" stroked="f">
                <v:path arrowok="t"/>
                <v:fill/>
              </v:shape>
              <v:shape style="position:absolute;left:2185;top:3920;width:116;height:60" type="#_x0000_t75">
                <v:imagedata r:id="rId33" o:title=""/>
              </v:shape>
              <v:shape style="position:absolute;left:2349;top:1200;width:119;height:97" type="#_x0000_t75">
                <v:imagedata r:id="rId34" o:title=""/>
              </v:shape>
              <v:shape style="position:absolute;left:2307;top:1307;width:288;height:345" type="#_x0000_t75">
                <v:imagedata r:id="rId35" o:title=""/>
              </v:shape>
              <v:shape style="position:absolute;left:2221;top:4002;width:153;height:75" type="#_x0000_t75">
                <v:imagedata r:id="rId36" o:title=""/>
              </v:shape>
              <v:shape style="position:absolute;left:2313;top:4776;width:153;height:75" type="#_x0000_t75">
                <v:imagedata r:id="rId37" o:title=""/>
              </v:shape>
              <v:shape style="position:absolute;left:1957;top:3210;width:229;height:201" type="#_x0000_t75">
                <v:imagedata r:id="rId38" o:title=""/>
              </v:shape>
              <v:shape style="position:absolute;left:2188;top:669;width:142;height:128" type="#_x0000_t75">
                <v:imagedata r:id="rId39" o:title=""/>
              </v:shape>
              <v:shape style="position:absolute;left:2247;top:4556;width:218;height:201" type="#_x0000_t75">
                <v:imagedata r:id="rId40" o:title=""/>
              </v:shape>
              <v:shape style="position:absolute;left:1885;top:3382;width:67;height:47" type="#_x0000_t75">
                <v:imagedata r:id="rId41" o:title=""/>
              </v:shape>
            </v:group>
            <v:group style="position:absolute;left:2254;top:2023;width:67;height:47" coordorigin="2254,2023" coordsize="67,47">
              <v:shape style="position:absolute;left:2254;top:2023;width:67;height:47" coordorigin="2254,2023" coordsize="67,47" path="m2308,2029l2294,2047,2286,2054,2269,2061,2260,2061,2254,2067,2274,2070,2283,2063,2279,2061,2289,2057,2306,2045,2316,2041,2309,2041,2309,2034,2312,2032,2311,2032,2308,2029e" filled="t" fillcolor="#FFFFFF" stroked="f">
                <v:path arrowok="t"/>
                <v:fill/>
              </v:shape>
              <v:shape style="position:absolute;left:2254;top:2023;width:67;height:47" coordorigin="2254,2023" coordsize="67,47" path="m2316,2037l2309,2041,2316,2041,2320,2039,2316,2037e" filled="t" fillcolor="#FFFFFF" stroked="f">
                <v:path arrowok="t"/>
                <v:fill/>
              </v:shape>
              <v:shape style="position:absolute;left:2254;top:2023;width:67;height:47" coordorigin="2254,2023" coordsize="67,47" path="m2309,2029l2308,2029,2311,2032,2309,2029e" filled="t" fillcolor="#FFFFFF" stroked="f">
                <v:path arrowok="t"/>
                <v:fill/>
              </v:shape>
              <v:shape style="position:absolute;left:2254;top:2023;width:67;height:47" coordorigin="2254,2023" coordsize="67,47" path="m2314,2029l2309,2029,2311,2032,2312,2032,2314,2029e" filled="t" fillcolor="#FFFFFF" stroked="f">
                <v:path arrowok="t"/>
                <v:fill/>
              </v:shape>
              <v:shape style="position:absolute;left:2254;top:2023;width:67;height:47" coordorigin="2254,2023" coordsize="67,47" path="m2320,2023l2315,2024,2308,2029,2308,2029,2309,2029,2314,2029,2320,2023e" filled="t" fillcolor="#FFFFFF" stroked="f">
                <v:path arrowok="t"/>
                <v:fill/>
              </v:shape>
              <v:shape style="position:absolute;left:2230;top:4700;width:77;height:25" type="#_x0000_t75">
                <v:imagedata r:id="rId42" o:title=""/>
              </v:shape>
              <v:shape style="position:absolute;left:1880;top:3414;width:15;height:2" type="#_x0000_t75">
                <v:imagedata r:id="rId43" o:title=""/>
              </v:shape>
            </v:group>
            <v:group style="position:absolute;left:2285;top:1723;width:39;height:13" coordorigin="2285,1723" coordsize="39,13">
              <v:shape style="position:absolute;left:2285;top:1723;width:39;height:13" coordorigin="2285,1723" coordsize="39,13" path="m2309,1723l2297,1732,2285,1735,2311,1736,2325,1731,2323,1731,2306,1731,2309,1723e" filled="t" fillcolor="#FFFFFF" stroked="f">
                <v:path arrowok="t"/>
                <v:fill/>
              </v:shape>
              <v:shape style="position:absolute;left:2285;top:1723;width:39;height:13" coordorigin="2285,1723" coordsize="39,13" path="m2314,1728l2306,1731,2323,1731,2314,1728e" filled="t" fillcolor="#FFFFFF" stroked="f">
                <v:path arrowok="t"/>
                <v:fill/>
              </v:shape>
              <v:shape style="position:absolute;left:1833;top:3441;width:39;height:7" type="#_x0000_t75">
                <v:imagedata r:id="rId44" o:title=""/>
              </v:shape>
              <v:shape style="position:absolute;left:2033;top:513;width:350;height:233" type="#_x0000_t75">
                <v:imagedata r:id="rId45" o:title=""/>
              </v:shape>
              <v:shape style="position:absolute;left:1992;top:145;width:475;height:360" type="#_x0000_t75">
                <v:imagedata r:id="rId46" o:title=""/>
              </v:shape>
            </v:group>
            <v:group style="position:absolute;left:1843;top:2130;width:108;height:107" coordorigin="1843,2130" coordsize="108,107">
              <v:shape style="position:absolute;left:1843;top:2130;width:108;height:107" coordorigin="1843,2130" coordsize="108,107" path="m1929,2130l1924,2130,1912,2142,1898,2156,1884,2169,1888,2173,1882,2181,1871,2188,1878,2188,1872,2195,1862,2205,1869,2205,1846,2227,1843,2236,1843,2236,1848,2231,1862,2222,1878,2214,1893,2203,1885,2202,1888,2196,1894,2190,1889,2188,1901,2177,1915,2163,1933,2148,1939,2145,1923,2145,1924,2141,1929,2130e" filled="t" fillcolor="#FFFFFF" stroked="f">
                <v:path arrowok="t"/>
                <v:fill/>
              </v:shape>
              <v:shape style="position:absolute;left:1843;top:2130;width:108;height:107" coordorigin="1843,2130" coordsize="108,107" path="m1937,2136l1923,2145,1939,2145,1950,2139,1937,2136e" filled="t" fillcolor="#FFFFFF" stroked="f">
                <v:path arrowok="t"/>
                <v:fill/>
              </v:shape>
            </v:group>
            <v:group style="position:absolute;left:1800;top:2218;width:42;height:41" coordorigin="1800,2218" coordsize="42,41">
              <v:shape style="position:absolute;left:1800;top:2218;width:42;height:41" coordorigin="1800,2218" coordsize="42,41" path="m1843,2218l1800,2260,1815,2246,1826,2233,1837,2222,1843,2218e" filled="t" fillcolor="#FFFFFF" stroked="f">
                <v:path arrowok="t"/>
                <v:fill/>
              </v:shape>
            </v:group>
            <v:group style="position:absolute;left:2165;top:676;width:35;height:26" coordorigin="2165,676" coordsize="35,26">
              <v:shape style="position:absolute;left:2165;top:676;width:35;height:26" coordorigin="2165,676" coordsize="35,26" path="m2200,676l2192,679,2174,679,2172,686,2177,686,2176,693,2165,702,2175,698,2179,698,2197,680,2200,676e" filled="t" fillcolor="#FFFFFF" stroked="f">
                <v:path arrowok="t"/>
                <v:fill/>
              </v:shape>
              <v:shape style="position:absolute;left:2165;top:676;width:35;height:26" coordorigin="2165,676" coordsize="35,26" path="m2179,698l2175,698,2175,702,2179,698e" filled="t" fillcolor="#FFFFFF" stroked="f">
                <v:path arrowok="t"/>
                <v:fill/>
              </v:shape>
              <v:shape style="position:absolute;left:1925;top:2325;width:390;height:182" type="#_x0000_t75">
                <v:imagedata r:id="rId47" o:title=""/>
              </v:shape>
              <v:shape style="position:absolute;left:1869;top:2807;width:55;height:26" type="#_x0000_t75">
                <v:imagedata r:id="rId48" o:title=""/>
              </v:shape>
              <v:shape style="position:absolute;left:1897;top:2343;width:243;height:105" type="#_x0000_t75">
                <v:imagedata r:id="rId49" o:title=""/>
              </v:shape>
              <v:shape style="position:absolute;left:2003;top:3355;width:127;height:59" type="#_x0000_t75">
                <v:imagedata r:id="rId50" o:title=""/>
              </v:shape>
              <v:shape style="position:absolute;left:2203;top:502;width:222;height:222" type="#_x0000_t75">
                <v:imagedata r:id="rId51" o:title=""/>
              </v:shape>
              <v:shape style="position:absolute;left:2252;top:365;width:142;height:78" type="#_x0000_t75">
                <v:imagedata r:id="rId52" o:title=""/>
              </v:shape>
            </v:group>
            <v:group style="position:absolute;left:2068;top:3347;width:17;height:7" coordorigin="2068,3347" coordsize="17,7">
              <v:shape style="position:absolute;left:2068;top:3347;width:17;height:7" coordorigin="2068,3347" coordsize="17,7" path="m2080,3347l2078,3347,2076,3349,2068,3354,2074,3351,2085,3351,2083,3349,2080,3347e" filled="f" stroked="f">
                <v:path arrowok="t"/>
              </v:shape>
              <v:shape style="position:absolute;left:1956;top:3401;width:49;height:28" type="#_x0000_t75">
                <v:imagedata r:id="rId53" o:title=""/>
              </v:shape>
              <v:shape style="position:absolute;left:1846;top:3481;width:96;height:56" type="#_x0000_t75">
                <v:imagedata r:id="rId54" o:title=""/>
              </v:shape>
              <v:shape style="position:absolute;left:2457;top:4781;width:101;height:73" type="#_x0000_t75">
                <v:imagedata r:id="rId55" o:title=""/>
              </v:shape>
              <v:shape style="position:absolute;left:2442;top:4632;width:145;height:97" type="#_x0000_t75">
                <v:imagedata r:id="rId56" o:title=""/>
              </v:shape>
              <v:shape style="position:absolute;left:2361;top:4806;width:147;height:65" type="#_x0000_t75">
                <v:imagedata r:id="rId57" o:title=""/>
              </v:shape>
              <v:shape style="position:absolute;left:2266;top:4793;width:125;height:98" type="#_x0000_t75">
                <v:imagedata r:id="rId58" o:title=""/>
              </v:shape>
            </v:group>
            <v:group style="position:absolute;left:2291;top:1997;width:152;height:96" coordorigin="2291,1997" coordsize="152,96">
              <v:shape style="position:absolute;left:2291;top:1997;width:152;height:96" coordorigin="2291,1997" coordsize="152,96" path="m2323,2092l2316,2092,2322,2093,2323,2092e" filled="t" fillcolor="#FFFFFF" stroked="f">
                <v:path arrowok="t"/>
                <v:fill/>
              </v:shape>
              <v:shape style="position:absolute;left:2291;top:1997;width:152;height:96" coordorigin="2291,1997" coordsize="152,96" path="m2351,2077l2317,2077,2327,2078,2323,2092,2327,2092,2324,2090,2338,2081,2347,2081,2351,2079,2351,2077e" filled="t" fillcolor="#FFFFFF" stroked="f">
                <v:path arrowok="t"/>
                <v:fill/>
              </v:shape>
              <v:shape style="position:absolute;left:2291;top:1997;width:152;height:96" coordorigin="2291,1997" coordsize="152,96" path="m2347,2081l2338,2081,2339,2086,2347,2081e" filled="t" fillcolor="#FFFFFF" stroked="f">
                <v:path arrowok="t"/>
                <v:fill/>
              </v:shape>
              <v:shape style="position:absolute;left:2291;top:1997;width:152;height:96" coordorigin="2291,1997" coordsize="152,96" path="m2291,2075l2303,2081,2305,2083,2317,2077,2351,2077,2351,2076,2347,2076,2347,2075,2307,2075,2291,2075e" filled="t" fillcolor="#FFFFFF" stroked="f">
                <v:path arrowok="t"/>
                <v:fill/>
              </v:shape>
              <v:shape style="position:absolute;left:2291;top:1997;width:152;height:96" coordorigin="2291,1997" coordsize="152,96" path="m2368,2064l2324,2064,2307,2075,2347,2075,2349,2069,2366,2067,2368,2064e" filled="t" fillcolor="#FFFFFF" stroked="f">
                <v:path arrowok="t"/>
                <v:fill/>
              </v:shape>
              <v:shape style="position:absolute;left:2291;top:1997;width:152;height:96" coordorigin="2291,1997" coordsize="152,96" path="m2350,2008l2340,2035,2349,2036,2347,2041,2335,2050,2312,2063,2320,2066,2324,2064,2368,2064,2372,2058,2366,2058,2364,2055,2377,2047,2404,2045,2422,2045,2423,2042,2405,2042,2420,2028,2375,2028,2377,2024,2366,2024,2360,2020,2367,2013,2364,2009,2350,2008e" filled="t" fillcolor="#FFFFFF" stroked="f">
                <v:path arrowok="t"/>
                <v:fill/>
              </v:shape>
              <v:shape style="position:absolute;left:2291;top:1997;width:152;height:96" coordorigin="2291,1997" coordsize="152,96" path="m2372,2057l2366,2058,2372,2058,2372,2057e" filled="t" fillcolor="#FFFFFF" stroked="f">
                <v:path arrowok="t"/>
                <v:fill/>
              </v:shape>
              <v:shape style="position:absolute;left:2291;top:1997;width:152;height:96" coordorigin="2291,1997" coordsize="152,96" path="m2422,2045l2404,2045,2405,2052,2403,2058,2418,2056,2422,2045e" filled="t" fillcolor="#FFFFFF" stroked="f">
                <v:path arrowok="t"/>
                <v:fill/>
              </v:shape>
              <v:shape style="position:absolute;left:2291;top:1997;width:152;height:96" coordorigin="2291,1997" coordsize="152,96" path="m2424,2039l2420,2042,2423,2042,2424,2039e" filled="t" fillcolor="#FFFFFF" stroked="f">
                <v:path arrowok="t"/>
                <v:fill/>
              </v:shape>
              <v:shape style="position:absolute;left:2291;top:1997;width:152;height:96" coordorigin="2291,1997" coordsize="152,96" path="m2443,1997l2420,2007,2402,2015,2400,2018,2410,2021,2409,2026,2398,2027,2388,2028,2420,2028,2430,2020,2428,2010,2438,2004,2443,1997e" filled="t" fillcolor="#FFFFFF" stroked="f">
                <v:path arrowok="t"/>
                <v:fill/>
              </v:shape>
              <v:shape style="position:absolute;left:2291;top:1997;width:152;height:96" coordorigin="2291,1997" coordsize="152,96" path="m2373,2016l2366,2024,2377,2024,2377,2023,2373,2016e" filled="t" fillcolor="#FFFFFF" stroked="f">
                <v:path arrowok="t"/>
                <v:fill/>
              </v:shape>
              <v:shape style="position:absolute;left:2396;top:4673;width:177;height:119" type="#_x0000_t75">
                <v:imagedata r:id="rId59" o:title=""/>
              </v:shape>
              <v:shape style="position:absolute;left:2194;top:1374;width:177;height:118" type="#_x0000_t75">
                <v:imagedata r:id="rId60" o:title=""/>
              </v:shape>
              <v:shape style="position:absolute;left:2136;top:4819;width:37;height:28" type="#_x0000_t75">
                <v:imagedata r:id="rId61" o:title=""/>
              </v:shape>
              <v:shape style="position:absolute;left:2152;top:4852;width:69;height:24" type="#_x0000_t75">
                <v:imagedata r:id="rId62" o:title=""/>
              </v:shape>
              <v:shape style="position:absolute;left:2172;top:4882;width:67;height:51" type="#_x0000_t75">
                <v:imagedata r:id="rId63" o:title=""/>
              </v:shape>
              <v:shape style="position:absolute;left:2182;top:4894;width:25;height:7" type="#_x0000_t75">
                <v:imagedata r:id="rId64" o:title=""/>
              </v:shape>
            </v:group>
            <v:group style="position:absolute;left:1851;top:3334;width:52;height:28" coordorigin="1851,3334" coordsize="52,28">
              <v:shape style="position:absolute;left:1851;top:3334;width:52;height:28" coordorigin="1851,3334" coordsize="52,28" path="m1870,3340l1860,3348,1856,3349,1852,3349,1854,3351,1856,3351,1856,3354,1851,3356,1858,3358,1865,3363,1871,3355,1876,3354,1882,3353,1884,3352,1887,3350,1885,3349,1884,3348,1885,3348,1889,3344,1875,3344,1871,3343,1873,3341,1870,3340e" filled="t" fillcolor="#FFFFFF" stroked="f">
                <v:path arrowok="t"/>
                <v:fill/>
              </v:shape>
              <v:shape style="position:absolute;left:1851;top:3334;width:52;height:28" coordorigin="1851,3334" coordsize="52,28" path="m1887,3337l1885,3339,1874,3343,1875,3344,1889,3344,1893,3338,1899,3338,1899,3338,1888,3338,1887,3337e" filled="t" fillcolor="#FFFFFF" stroked="f">
                <v:path arrowok="t"/>
                <v:fill/>
              </v:shape>
              <v:shape style="position:absolute;left:1851;top:3334;width:52;height:28" coordorigin="1851,3334" coordsize="52,28" path="m1894,3334l1888,3338,1899,3338,1902,3336,1894,3334e" filled="t" fillcolor="#FFFFFF" stroked="f">
                <v:path arrowok="t"/>
                <v:fill/>
              </v:shape>
              <v:shape style="position:absolute;left:2088;top:4897;width:64;height:30" type="#_x0000_t75">
                <v:imagedata r:id="rId65" o:title=""/>
              </v:shape>
            </v:group>
            <v:group style="position:absolute;left:1903;top:3292;width:66;height:34" coordorigin="1903,3292" coordsize="66,34">
              <v:shape style="position:absolute;left:1903;top:3292;width:66;height:34" coordorigin="1903,3292" coordsize="66,34" path="m1952,3319l1917,3319,1920,3320,1924,3320,1921,3325,1925,3326,1926,3324,1937,3324,1938,3322,1949,3322,1952,3319e" filled="t" fillcolor="#FFFFFF" stroked="f">
                <v:path arrowok="t"/>
                <v:fill/>
              </v:shape>
              <v:shape style="position:absolute;left:1903;top:3292;width:66;height:34" coordorigin="1903,3292" coordsize="66,34" path="m1937,3324l1926,3324,1928,3325,1930,3325,1934,3324,1937,3324,1937,3324e" filled="t" fillcolor="#FFFFFF" stroked="f">
                <v:path arrowok="t"/>
                <v:fill/>
              </v:shape>
              <v:shape style="position:absolute;left:1903;top:3292;width:66;height:34" coordorigin="1903,3292" coordsize="66,34" path="m1949,3322l1938,3322,1938,3325,1948,3324,1949,3322e" filled="t" fillcolor="#FFFFFF" stroked="f">
                <v:path arrowok="t"/>
                <v:fill/>
              </v:shape>
              <v:shape style="position:absolute;left:1903;top:3292;width:66;height:34" coordorigin="1903,3292" coordsize="66,34" path="m1960,3307l1923,3307,1921,3310,1911,3315,1919,3315,1903,3319,1904,3321,1917,3319,1952,3319,1955,3316,1953,3316,1951,3315,1955,3315,1957,3311,1960,3307e" filled="t" fillcolor="#FFFFFF" stroked="f">
                <v:path arrowok="t"/>
                <v:fill/>
              </v:shape>
              <v:shape style="position:absolute;left:1903;top:3292;width:66;height:34" coordorigin="1903,3292" coordsize="66,34" path="m1955,3315l1953,3316,1955,3316,1955,3315e" filled="t" fillcolor="#FFFFFF" stroked="f">
                <v:path arrowok="t"/>
                <v:fill/>
              </v:shape>
              <v:shape style="position:absolute;left:1903;top:3292;width:66;height:34" coordorigin="1903,3292" coordsize="66,34" path="m1923,3303l1916,3307,1919,3308,1923,3307,1960,3307,1961,3307,1963,3306,1958,3306,1958,3305,1941,3305,1941,3305,1926,3305,1923,3303e" filled="t" fillcolor="#FFFFFF" stroked="f">
                <v:path arrowok="t"/>
                <v:fill/>
              </v:shape>
              <v:shape style="position:absolute;left:1903;top:3292;width:66;height:34" coordorigin="1903,3292" coordsize="66,34" path="m1953,3298l1949,3299,1941,3305,1958,3305,1959,3302,1950,3302,1949,3301,1953,3298e" filled="t" fillcolor="#FFFFFF" stroked="f">
                <v:path arrowok="t"/>
                <v:fill/>
              </v:shape>
              <v:shape style="position:absolute;left:1903;top:3292;width:66;height:34" coordorigin="1903,3292" coordsize="66,34" path="m1940,3303l1926,3305,1941,3305,1940,3303e" filled="t" fillcolor="#FFFFFF" stroked="f">
                <v:path arrowok="t"/>
                <v:fill/>
              </v:shape>
              <v:shape style="position:absolute;left:1903;top:3292;width:66;height:34" coordorigin="1903,3292" coordsize="66,34" path="m1966,3295l1965,3297,1956,3299,1954,3299,1950,3302,1959,3302,1960,3299,1968,3298,1966,3295e" filled="t" fillcolor="#FFFFFF" stroked="f">
                <v:path arrowok="t"/>
                <v:fill/>
              </v:shape>
              <v:shape style="position:absolute;left:1903;top:3292;width:66;height:34" coordorigin="1903,3292" coordsize="66,34" path="m1969,3292l1966,3295,1966,3295,1969,3292e" filled="t" fillcolor="#FFFFFF" stroked="f">
                <v:path arrowok="t"/>
                <v:fill/>
              </v:shape>
            </v:group>
            <v:group style="position:absolute;left:2088;top:4941;width:4;height:2" coordorigin="2088,4941" coordsize="4,2">
              <v:shape style="position:absolute;left:2088;top:4941;width:4;height:2" coordorigin="2088,4941" coordsize="4,1" path="m2090,4942l2090,4942,2092,4942,2090,4942e" filled="f" stroked="f">
                <v:path arrowok="t"/>
              </v:shape>
              <v:shape style="position:absolute;left:2088;top:4941;width:4;height:2" coordorigin="2088,4941" coordsize="4,1" path="m2089,4941l2088,4941,2090,4942,2089,4941e" filled="f" stroked="f">
                <v:path arrowok="t"/>
              </v:shape>
            </v:group>
            <v:group style="position:absolute;left:2263;top:5100;width:7;height:5" coordorigin="2263,5100" coordsize="7,5">
              <v:shape style="position:absolute;left:2263;top:5100;width:7;height:5" coordorigin="2263,5100" coordsize="7,5" path="m2301,5111l2294,5111e" filled="f" stroked="f">
                <v:path arrowok="t"/>
              </v:shape>
              <v:shape style="position:absolute;left:2263;top:5100;width:7;height:5" coordorigin="2263,5100" coordsize="7,5" path="m2301,5111l2294,5111,2294,5116,2302,5111,2301,5111e" filled="f" stroked="f">
                <v:path arrowok="t"/>
              </v:shape>
              <v:shape style="position:absolute;left:2274;top:5143;width:27;height:8" type="#_x0000_t75">
                <v:imagedata r:id="rId66" o:title=""/>
              </v:shape>
              <v:shape style="position:absolute;left:1853;top:3642;width:100;height:52" type="#_x0000_t75">
                <v:imagedata r:id="rId67" o:title=""/>
              </v:shape>
              <v:shape style="position:absolute;left:1887;top:2454;width:218;height:133" type="#_x0000_t75">
                <v:imagedata r:id="rId68" o:title=""/>
              </v:shape>
            </v:group>
            <v:group style="position:absolute;left:1851;top:3701;width:18;height:9" coordorigin="1851,3701" coordsize="18,9">
              <v:shape style="position:absolute;left:1851;top:3701;width:18;height:9" coordorigin="1851,3701" coordsize="18,9" path="m1864,3703l1869,3703e" filled="f" stroked="f">
                <v:path arrowok="t"/>
              </v:shape>
              <v:shape style="position:absolute;left:1851;top:3701;width:18;height:9" coordorigin="1851,3701" coordsize="18,9" path="m1869,3703l1864,3703,1869,3703,1869,3703e" filled="f" stroked="f">
                <v:path arrowok="t"/>
              </v:shape>
            </v:group>
            <v:group style="position:absolute;left:2119;top:514;width:5;height:2" coordorigin="2119,514" coordsize="5,2">
              <v:shape style="position:absolute;left:2119;top:514;width:5;height:2" coordorigin="2119,514" coordsize="5,1" path="m2124,514l2119,515,2124,515,2124,514e" filled="f" stroked="f">
                <v:path arrowok="t"/>
              </v:shape>
              <v:shape style="position:absolute;left:1824;top:3724;width:52;height:24" type="#_x0000_t75">
                <v:imagedata r:id="rId69" o:title=""/>
              </v:shape>
              <v:shape style="position:absolute;left:1916;top:3678;width:37;height:20" type="#_x0000_t75">
                <v:imagedata r:id="rId70" o:title=""/>
              </v:shape>
              <v:shape style="position:absolute;left:1895;top:3707;width:47;height:20" type="#_x0000_t75">
                <v:imagedata r:id="rId71" o:title=""/>
              </v:shape>
              <v:shape style="position:absolute;left:2142;top:731;width:42;height:24" type="#_x0000_t75">
                <v:imagedata r:id="rId72" o:title=""/>
              </v:shape>
              <v:shape style="position:absolute;left:2551;top:2017;width:154;height:77" type="#_x0000_t75">
                <v:imagedata r:id="rId73" o:title=""/>
              </v:shape>
              <v:shape style="position:absolute;left:2214;top:1452;width:122;height:111" type="#_x0000_t75">
                <v:imagedata r:id="rId74" o:title=""/>
              </v:shape>
              <v:shape style="position:absolute;left:2503;top:4693;width:158;height:70" type="#_x0000_t75">
                <v:imagedata r:id="rId75" o:title=""/>
              </v:shape>
            </v:group>
            <v:group style="position:absolute;left:1892;top:3713;width:4;height:2" coordorigin="1892,3713" coordsize="4,2">
              <v:shape style="position:absolute;left:1892;top:3713;width:4;height:2" coordorigin="1892,3713" coordsize="4,1" path="m1894,3713l1892,3713,1894,3714,1894,3713e" filled="f" stroked="f">
                <v:path arrowok="t"/>
              </v:shape>
              <v:shape style="position:absolute;left:1946;top:3807;width:133;height:42" type="#_x0000_t75">
                <v:imagedata r:id="rId76" o:title=""/>
              </v:shape>
            </v:group>
            <v:group style="position:absolute;left:2070;top:2077;width:97;height:90" coordorigin="2070,2077" coordsize="97,90">
              <v:shape style="position:absolute;left:2070;top:2077;width:97;height:90" coordorigin="2070,2077" coordsize="97,90" path="m2137,2114l2123,2114,2118,2118,2091,2136,2091,2141,2076,2157,2081,2161,2070,2167,2083,2166,2096,2147,2109,2135,2120,2131,2136,2116,2137,2114e" filled="t" fillcolor="#FFFFFF" stroked="f">
                <v:path arrowok="t"/>
                <v:fill/>
              </v:shape>
              <v:shape style="position:absolute;left:2070;top:2077;width:97;height:90" coordorigin="2070,2077" coordsize="97,90" path="m2136,2090l2121,2106,2120,2108,2109,2114,2114,2116,2123,2114,2137,2114,2150,2101,2158,2092,2142,2092,2136,2090e" filled="t" fillcolor="#FFFFFF" stroked="f">
                <v:path arrowok="t"/>
                <v:fill/>
              </v:shape>
              <v:shape style="position:absolute;left:2070;top:2077;width:97;height:90" coordorigin="2070,2077" coordsize="97,90" path="m2133,2084l2142,2087,2142,2092,2158,2092,2160,2088,2146,2088,2145,2084,2133,2084e" filled="t" fillcolor="#FFFFFF" stroked="f">
                <v:path arrowok="t"/>
                <v:fill/>
              </v:shape>
              <v:shape style="position:absolute;left:2070;top:2077;width:97;height:90" coordorigin="2070,2077" coordsize="97,90" path="m2167,2077l2146,2088,2160,2088,2162,2086,2167,2077e" filled="t" fillcolor="#FFFFFF" stroked="f">
                <v:path arrowok="t"/>
                <v:fill/>
              </v:shape>
            </v:group>
            <v:group style="position:absolute;left:2397;top:1968;width:132;height:72" coordorigin="2397,1968" coordsize="132,72">
              <v:shape style="position:absolute;left:2397;top:1968;width:132;height:72" coordorigin="2397,1968" coordsize="132,72" path="m2434,2000l2425,2005,2433,2005,2425,2009,2410,2020,2401,2022,2397,2029,2400,2035,2403,2038,2405,2040,2406,2039,2407,2036,2416,2027,2419,2027,2437,2013,2446,2005,2457,2005,2472,2004,2480,2001,2435,2001,2434,2000e" filled="t" fillcolor="#FFFFFF" stroked="f">
                <v:path arrowok="t"/>
                <v:fill/>
              </v:shape>
              <v:shape style="position:absolute;left:2397;top:1968;width:132;height:72" coordorigin="2397,1968" coordsize="132,72" path="m2501,2000l2483,2000,2495,2013,2516,2014,2520,2013,2527,2013,2516,2009,2500,2009,2501,2000e" filled="t" fillcolor="#FFFFFF" stroked="f">
                <v:path arrowok="t"/>
                <v:fill/>
              </v:shape>
              <v:shape style="position:absolute;left:2397;top:1968;width:132;height:72" coordorigin="2397,1968" coordsize="132,72" path="m2527,2013l2520,2013,2529,2014,2527,2013e" filled="t" fillcolor="#FFFFFF" stroked="f">
                <v:path arrowok="t"/>
                <v:fill/>
              </v:shape>
              <v:shape style="position:absolute;left:2397;top:1968;width:132;height:72" coordorigin="2397,1968" coordsize="132,72" path="m2474,1990l2454,1990,2435,2001,2480,2001,2483,2000,2501,2000,2482,1996,2476,1996,2478,1992,2485,1992,2474,1990e" filled="t" fillcolor="#FFFFFF" stroked="f">
                <v:path arrowok="t"/>
                <v:fill/>
              </v:shape>
              <v:shape style="position:absolute;left:2397;top:1968;width:132;height:72" coordorigin="2397,1968" coordsize="132,72" path="m2473,1972l2471,1975,2467,1975,2452,1991,2454,1990,2474,1990,2480,1987,2497,1982,2505,1975,2492,1975,2489,1974,2473,1972e" filled="t" fillcolor="#FFFFFF" stroked="f">
                <v:path arrowok="t"/>
                <v:fill/>
              </v:shape>
              <v:shape style="position:absolute;left:2397;top:1968;width:132;height:72" coordorigin="2397,1968" coordsize="132,72" path="m2468,1975l2464,1975,2467,1975,2468,1975e" filled="t" fillcolor="#FFFFFF" stroked="f">
                <v:path arrowok="t"/>
                <v:fill/>
              </v:shape>
              <v:shape style="position:absolute;left:2397;top:1968;width:132;height:72" coordorigin="2397,1968" coordsize="132,72" path="m2505,1968l2492,1975,2505,1975,2508,1971,2511,1971,2505,1968e" filled="t" fillcolor="#FFFFFF" stroked="f">
                <v:path arrowok="t"/>
                <v:fill/>
              </v:shape>
              <v:shape style="position:absolute;left:1867;top:2787;width:45;height:34" type="#_x0000_t75">
                <v:imagedata r:id="rId77" o:title=""/>
              </v:shape>
              <v:shape style="position:absolute;left:1803;top:2738;width:40;height:42" type="#_x0000_t75">
                <v:imagedata r:id="rId78" o:title=""/>
              </v:shape>
            </v:group>
            <v:group style="position:absolute;left:1849;top:2764;width:5;height:2" coordorigin="1849,2764" coordsize="5,2">
              <v:shape style="position:absolute;left:1849;top:2764;width:5;height:2" coordorigin="1849,2764" coordsize="5,0" path="m1854,2764l1849,2764,1854,2764,1854,2764e" filled="f" stroked="f">
                <v:path arrowok="t"/>
              </v:shape>
              <v:shape style="position:absolute;left:1935;top:2883;width:93;height:59" type="#_x0000_t75">
                <v:imagedata r:id="rId79" o:title=""/>
              </v:shape>
            </v:group>
            <v:group style="position:absolute;left:2756;top:323;width:304;height:5092" coordorigin="2756,323" coordsize="304,5092">
              <v:shape style="position:absolute;left:2756;top:323;width:304;height:5092" coordorigin="2756,323" coordsize="304,5092" path="m3060,323l2756,323,2756,5416,3060,5416,3060,323e" filled="t" fillcolor="#FFFFFF" stroked="f">
                <v:path arrowok="t"/>
                <v:fill/>
              </v:shape>
              <v:shape style="position:absolute;left:2756;top:323;width:304;height:5092" type="#_x0000_t75">
                <v:imagedata r:id="rId80" o:title="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type w:val="continuous"/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2014-08-21T17:54:31Z</dcterms:created>
  <dcterms:modified xsi:type="dcterms:W3CDTF">2014-08-21T17:54:31Z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2012-01-09T00:00:00Z</vt:filetime>
  </property>
  <property fmtid="{D5CDD505-2E9C-101B-9397-08002B2CF9AE}" pid="3" name="LastSaved">
    <vt:filetime>2014-08-21T00:00:00Z</vt:filetime>
  </property>
</Properties>
</file>